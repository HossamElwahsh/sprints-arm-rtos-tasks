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4"/>
      </w:tblGrid>
      <w:tr w:rsidR="00B0688D" w14:paraId="0C12436A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0D803F8A" w14:textId="2F702F1E" w:rsidR="00B0688D" w:rsidRDefault="00B0688D" w:rsidP="007057F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3B8481" wp14:editId="21E1764A">
                      <wp:extent cx="4701587" cy="1339403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01587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A07D9" w14:textId="397EE245" w:rsidR="00B0688D" w:rsidRDefault="003A20CE" w:rsidP="002E0194">
                                  <w:pPr>
                                    <w:pStyle w:val="Title"/>
                                  </w:pPr>
                                  <w:r>
                                    <w:t>Rate-monotonic</w:t>
                                  </w:r>
                                </w:p>
                                <w:p w14:paraId="53BB3D0B" w14:textId="607A182D" w:rsidR="003A20CE" w:rsidRPr="002E0194" w:rsidRDefault="003A20CE" w:rsidP="002E0194">
                                  <w:pPr>
                                    <w:pStyle w:val="Title"/>
                                  </w:pPr>
                                  <w:r>
                                    <w:t>Scheduling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3B84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70.2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" filled="f" stroked="f" strokeweight=".5pt">
                      <v:textbox>
                        <w:txbxContent>
                          <w:p w14:paraId="26BA07D9" w14:textId="397EE245" w:rsidR="00B0688D" w:rsidRDefault="003A20CE" w:rsidP="002E0194">
                            <w:pPr>
                              <w:pStyle w:val="Title"/>
                            </w:pPr>
                            <w:r>
                              <w:t>Rate-monotonic</w:t>
                            </w:r>
                          </w:p>
                          <w:p w14:paraId="53BB3D0B" w14:textId="607A182D" w:rsidR="003A20CE" w:rsidRPr="002E0194" w:rsidRDefault="003A20CE" w:rsidP="002E0194">
                            <w:pPr>
                              <w:pStyle w:val="Title"/>
                            </w:pPr>
                            <w:r>
                              <w:t>Scheduling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2"/>
      </w:tblGrid>
      <w:tr w:rsidR="00B0688D" w14:paraId="24D0F91C" w14:textId="77777777" w:rsidTr="00B0688D">
        <w:trPr>
          <w:trHeight w:val="2043"/>
        </w:trPr>
        <w:tc>
          <w:tcPr>
            <w:tcW w:w="4572" w:type="dxa"/>
          </w:tcPr>
          <w:p w14:paraId="33B0E86A" w14:textId="44E09428" w:rsidR="00B0688D" w:rsidRDefault="003C5690" w:rsidP="007057F4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9FB12AD" wp14:editId="4470DCDF">
                  <wp:simplePos x="0" y="0"/>
                  <wp:positionH relativeFrom="column">
                    <wp:posOffset>22197</wp:posOffset>
                  </wp:positionH>
                  <wp:positionV relativeFrom="page">
                    <wp:posOffset>78939</wp:posOffset>
                  </wp:positionV>
                  <wp:extent cx="1856096" cy="432425"/>
                  <wp:effectExtent l="0" t="0" r="0" b="635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096" cy="43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688D">
              <w:rPr>
                <w:noProof/>
              </w:rPr>
              <mc:AlternateContent>
                <mc:Choice Requires="wps">
                  <w:drawing>
                    <wp:inline distT="0" distB="0" distL="0" distR="0" wp14:anchorId="66576D8B" wp14:editId="38D62B9B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A32B3" w14:textId="2D8F838F" w:rsidR="00B0688D" w:rsidRPr="002178B9" w:rsidRDefault="003C5690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576D8B" id="Text Box 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" filled="f" stroked="f" strokeweight=".5pt">
                      <v:textbox>
                        <w:txbxContent>
                          <w:p w14:paraId="2A2A32B3" w14:textId="2D8F838F" w:rsidR="00B0688D" w:rsidRPr="002178B9" w:rsidRDefault="003C5690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B0688D">
              <w:rPr>
                <w:noProof/>
              </w:rPr>
              <mc:AlternateContent>
                <mc:Choice Requires="wps">
                  <w:drawing>
                    <wp:inline distT="0" distB="0" distL="0" distR="0" wp14:anchorId="307DF1F3" wp14:editId="0B53B5EC">
                      <wp:extent cx="2903220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322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4565F9" w14:textId="4826D195" w:rsidR="00B0688D" w:rsidRPr="00B0688D" w:rsidRDefault="00243150" w:rsidP="00243150">
                                  <w:r>
                                    <w:t>RTOS –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7DF1F3" id="Text Box 7" o:spid="_x0000_s1028" type="#_x0000_t202" style="width:228.6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" filled="f" stroked="f" strokeweight=".5pt">
                      <v:textbox>
                        <w:txbxContent>
                          <w:p w14:paraId="584565F9" w14:textId="4826D195" w:rsidR="00B0688D" w:rsidRPr="00B0688D" w:rsidRDefault="00243150" w:rsidP="00243150">
                            <w:r>
                              <w:t>RTOS – Design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B0688D" w14:paraId="2C4BDB00" w14:textId="77777777" w:rsidTr="007057F4">
        <w:trPr>
          <w:trHeight w:val="1080"/>
        </w:trPr>
        <w:tc>
          <w:tcPr>
            <w:tcW w:w="5449" w:type="dxa"/>
            <w:vAlign w:val="center"/>
          </w:tcPr>
          <w:p w14:paraId="7FF16F66" w14:textId="77777777" w:rsidR="00B0688D" w:rsidRDefault="00B0688D" w:rsidP="007057F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57A62E" wp14:editId="2576E5B2">
                      <wp:extent cx="2681785" cy="605155"/>
                      <wp:effectExtent l="0" t="0" r="0" b="444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178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6CC659" w14:textId="2735659D" w:rsidR="00B0688D" w:rsidRPr="004F2231" w:rsidRDefault="00243150" w:rsidP="0024315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bookmarkStart w:id="0" w:name="_Toc501102094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Hossam Elwahsh</w:t>
                                  </w:r>
                                  <w:bookmarkEnd w:id="0"/>
                                </w:p>
                                <w:p w14:paraId="0F023973" w14:textId="714FF130" w:rsidR="00B0688D" w:rsidRPr="007057F4" w:rsidRDefault="00243150" w:rsidP="007057F4">
                                  <w:r>
                                    <w:t>hossam.e.elwahsh@gmail.com</w:t>
                                  </w:r>
                                </w:p>
                                <w:p w14:paraId="6362A094" w14:textId="77777777" w:rsidR="00B0688D" w:rsidRPr="007057F4" w:rsidRDefault="00B0688D" w:rsidP="007057F4"/>
                                <w:p w14:paraId="59B7499F" w14:textId="77777777" w:rsidR="00B0688D" w:rsidRPr="007057F4" w:rsidRDefault="00B0688D" w:rsidP="007057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57A62E" id="Text Box 13" o:spid="_x0000_s1029" type="#_x0000_t202" style="width:211.1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" filled="f" stroked="f" strokeweight=".5pt">
                      <v:textbox>
                        <w:txbxContent>
                          <w:p w14:paraId="536CC659" w14:textId="2735659D" w:rsidR="00B0688D" w:rsidRPr="004F2231" w:rsidRDefault="00243150" w:rsidP="0024315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1" w:name="_Toc501102094"/>
                            <w:r>
                              <w:rPr>
                                <w:sz w:val="32"/>
                                <w:szCs w:val="32"/>
                              </w:rPr>
                              <w:t>Hossam Elwahsh</w:t>
                            </w:r>
                            <w:bookmarkEnd w:id="1"/>
                          </w:p>
                          <w:p w14:paraId="0F023973" w14:textId="714FF130" w:rsidR="00B0688D" w:rsidRPr="007057F4" w:rsidRDefault="00243150" w:rsidP="007057F4">
                            <w:r>
                              <w:t>hossam.e.elwahsh@gmail.com</w:t>
                            </w:r>
                          </w:p>
                          <w:p w14:paraId="6362A094" w14:textId="77777777" w:rsidR="00B0688D" w:rsidRPr="007057F4" w:rsidRDefault="00B0688D" w:rsidP="007057F4"/>
                          <w:p w14:paraId="59B7499F" w14:textId="77777777" w:rsidR="00B0688D" w:rsidRPr="007057F4" w:rsidRDefault="00B0688D" w:rsidP="007057F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1" w:type="dxa"/>
            <w:vAlign w:val="center"/>
          </w:tcPr>
          <w:p w14:paraId="6C4BA027" w14:textId="522305DA" w:rsidR="00B0688D" w:rsidRDefault="00B0688D" w:rsidP="007057F4">
            <w:pPr>
              <w:jc w:val="right"/>
            </w:pPr>
          </w:p>
        </w:tc>
      </w:tr>
    </w:tbl>
    <w:p w14:paraId="751D58F4" w14:textId="7265C26C" w:rsidR="008A3C95" w:rsidRDefault="008A3C95" w:rsidP="007057F4"/>
    <w:p w14:paraId="01EA6D33" w14:textId="0EBF05F9" w:rsidR="008A3C95" w:rsidRDefault="003C34C7" w:rsidP="007057F4">
      <w:r>
        <w:rPr>
          <w:noProof/>
        </w:rPr>
        <w:drawing>
          <wp:anchor distT="0" distB="0" distL="114300" distR="114300" simplePos="0" relativeHeight="251660288" behindDoc="1" locked="0" layoutInCell="1" allowOverlap="1" wp14:anchorId="20527D04" wp14:editId="188D22DC">
            <wp:simplePos x="0" y="0"/>
            <wp:positionH relativeFrom="column">
              <wp:posOffset>-170538</wp:posOffset>
            </wp:positionH>
            <wp:positionV relativeFrom="paragraph">
              <wp:posOffset>3133725</wp:posOffset>
            </wp:positionV>
            <wp:extent cx="7216140" cy="3987800"/>
            <wp:effectExtent l="0" t="0" r="3810" b="0"/>
            <wp:wrapNone/>
            <wp:docPr id="3" name="Picture 3" descr="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opwatch"/>
                    <pic:cNvPicPr/>
                  </pic:nvPicPr>
                  <pic:blipFill rotWithShape="1">
                    <a:blip r:embed="rId8"/>
                    <a:srcRect t="4403" b="-4403"/>
                    <a:stretch/>
                  </pic:blipFill>
                  <pic:spPr bwMode="auto">
                    <a:xfrm>
                      <a:off x="0" y="0"/>
                      <a:ext cx="7216140" cy="39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55988" wp14:editId="5154CB91">
                <wp:simplePos x="0" y="0"/>
                <wp:positionH relativeFrom="column">
                  <wp:posOffset>-1892195</wp:posOffset>
                </wp:positionH>
                <wp:positionV relativeFrom="paragraph">
                  <wp:posOffset>3545840</wp:posOffset>
                </wp:positionV>
                <wp:extent cx="3545205" cy="3404235"/>
                <wp:effectExtent l="0" t="0" r="17145" b="2476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205" cy="3404235"/>
                        </a:xfrm>
                        <a:prstGeom prst="parallelogram">
                          <a:avLst>
                            <a:gd name="adj" fmla="val 6030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0F2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-149pt;margin-top:279.2pt;width:279.15pt;height:26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" adj="12508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108529" wp14:editId="642DF787">
            <wp:simplePos x="0" y="0"/>
            <wp:positionH relativeFrom="column">
              <wp:posOffset>-426825</wp:posOffset>
            </wp:positionH>
            <wp:positionV relativeFrom="paragraph">
              <wp:posOffset>3029585</wp:posOffset>
            </wp:positionV>
            <wp:extent cx="2759075" cy="3920490"/>
            <wp:effectExtent l="0" t="0" r="3175" b="3810"/>
            <wp:wrapNone/>
            <wp:docPr id="4" name="Graphic 4" descr="colored transparent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lored transparent rectangle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4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321E9" wp14:editId="2F9E83FB">
                <wp:simplePos x="0" y="0"/>
                <wp:positionH relativeFrom="column">
                  <wp:posOffset>-1742440</wp:posOffset>
                </wp:positionH>
                <wp:positionV relativeFrom="paragraph">
                  <wp:posOffset>3118590</wp:posOffset>
                </wp:positionV>
                <wp:extent cx="3657600" cy="987548"/>
                <wp:effectExtent l="0" t="0" r="0" b="317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87548"/>
                        </a:xfrm>
                        <a:prstGeom prst="parallelogram">
                          <a:avLst>
                            <a:gd name="adj" fmla="val 59647"/>
                          </a:avLst>
                        </a:prstGeom>
                        <a:solidFill>
                          <a:srgbClr val="97D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3772" id="Parallelogram 26" o:spid="_x0000_s1026" type="#_x0000_t7" style="position:absolute;margin-left:-137.2pt;margin-top:245.55pt;width:4in;height: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" adj="3479" fillcolor="#97d0ff" stroked="f" strokeweight="1pt"/>
            </w:pict>
          </mc:Fallback>
        </mc:AlternateContent>
      </w:r>
      <w:r w:rsidR="00067C92">
        <w:rPr>
          <w:noProof/>
        </w:rPr>
        <w:drawing>
          <wp:anchor distT="0" distB="0" distL="114300" distR="114300" simplePos="0" relativeHeight="251661312" behindDoc="1" locked="0" layoutInCell="1" allowOverlap="1" wp14:anchorId="733A730B" wp14:editId="320462B9">
            <wp:simplePos x="0" y="0"/>
            <wp:positionH relativeFrom="column">
              <wp:posOffset>3376635</wp:posOffset>
            </wp:positionH>
            <wp:positionV relativeFrom="paragraph">
              <wp:posOffset>1452880</wp:posOffset>
            </wp:positionV>
            <wp:extent cx="2274015" cy="3122528"/>
            <wp:effectExtent l="0" t="0" r="0" b="1905"/>
            <wp:wrapNone/>
            <wp:docPr id="2" name="Graphic 2" descr="colored transparent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15" cy="3122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</w:rPr>
        <w:drawing>
          <wp:anchor distT="0" distB="0" distL="114300" distR="114300" simplePos="0" relativeHeight="251658240" behindDoc="1" locked="0" layoutInCell="1" allowOverlap="1" wp14:anchorId="06972925" wp14:editId="436844D5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aphic 1" descr="color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642239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670DD6" w14:textId="3A3935CF" w:rsidR="007A5872" w:rsidRDefault="00173126">
          <w:pPr>
            <w:pStyle w:val="TOCHeading"/>
            <w:framePr w:wrap="around"/>
          </w:pPr>
          <w:r>
            <w:t>CONTENTS</w:t>
          </w:r>
        </w:p>
        <w:p w14:paraId="2130E85D" w14:textId="5C299405" w:rsidR="00AD6A2C" w:rsidRDefault="007A5872" w:rsidP="00AD6A2C">
          <w:pPr>
            <w:pStyle w:val="TOC1"/>
            <w:tabs>
              <w:tab w:val="clear" w:pos="5040"/>
              <w:tab w:val="right" w:leader="dot" w:pos="9810"/>
            </w:tabs>
            <w:rPr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21922" w:history="1">
            <w:r w:rsidR="00AD6A2C" w:rsidRPr="008841D8">
              <w:rPr>
                <w:rStyle w:val="Hyperlink"/>
                <w:noProof/>
              </w:rPr>
              <w:t>Rate-monotonic analysis</w:t>
            </w:r>
            <w:r w:rsidR="00AD6A2C">
              <w:rPr>
                <w:noProof/>
                <w:webHidden/>
              </w:rPr>
              <w:tab/>
            </w:r>
            <w:r w:rsidR="00AD6A2C">
              <w:rPr>
                <w:noProof/>
                <w:webHidden/>
              </w:rPr>
              <w:fldChar w:fldCharType="begin"/>
            </w:r>
            <w:r w:rsidR="00AD6A2C">
              <w:rPr>
                <w:noProof/>
                <w:webHidden/>
              </w:rPr>
              <w:instrText xml:space="preserve"> PAGEREF _Toc139921922 \h </w:instrText>
            </w:r>
            <w:r w:rsidR="00AD6A2C">
              <w:rPr>
                <w:noProof/>
                <w:webHidden/>
              </w:rPr>
            </w:r>
            <w:r w:rsidR="00AD6A2C">
              <w:rPr>
                <w:noProof/>
                <w:webHidden/>
              </w:rPr>
              <w:fldChar w:fldCharType="separate"/>
            </w:r>
            <w:r w:rsidR="00AD6A2C">
              <w:rPr>
                <w:noProof/>
                <w:webHidden/>
              </w:rPr>
              <w:t>2</w:t>
            </w:r>
            <w:r w:rsidR="00AD6A2C">
              <w:rPr>
                <w:noProof/>
                <w:webHidden/>
              </w:rPr>
              <w:fldChar w:fldCharType="end"/>
            </w:r>
          </w:hyperlink>
        </w:p>
        <w:p w14:paraId="6C4F0E06" w14:textId="48BE929B" w:rsidR="00AD6A2C" w:rsidRDefault="00B608DD" w:rsidP="00AD6A2C">
          <w:pPr>
            <w:pStyle w:val="TOC2"/>
            <w:tabs>
              <w:tab w:val="clear" w:pos="5040"/>
              <w:tab w:val="right" w:leader="dot" w:pos="9810"/>
            </w:tabs>
            <w:rPr>
              <w:b w:val="0"/>
              <w:noProof/>
              <w:color w:val="auto"/>
              <w:sz w:val="22"/>
            </w:rPr>
          </w:pPr>
          <w:r>
            <w:rPr>
              <w:rStyle w:val="Hyperlink"/>
              <w:noProof/>
            </w:rPr>
            <w:t xml:space="preserve">    </w:t>
          </w:r>
          <w:hyperlink w:anchor="_Toc139921923" w:history="1">
            <w:r w:rsidR="00AD6A2C" w:rsidRPr="008841D8">
              <w:rPr>
                <w:rStyle w:val="Hyperlink"/>
                <w:noProof/>
              </w:rPr>
              <w:t>Requirements</w:t>
            </w:r>
            <w:r w:rsidR="00AD6A2C">
              <w:rPr>
                <w:noProof/>
                <w:webHidden/>
              </w:rPr>
              <w:tab/>
            </w:r>
            <w:r w:rsidR="00AD6A2C">
              <w:rPr>
                <w:noProof/>
                <w:webHidden/>
              </w:rPr>
              <w:fldChar w:fldCharType="begin"/>
            </w:r>
            <w:r w:rsidR="00AD6A2C">
              <w:rPr>
                <w:noProof/>
                <w:webHidden/>
              </w:rPr>
              <w:instrText xml:space="preserve"> PAGEREF _Toc139921923 \h </w:instrText>
            </w:r>
            <w:r w:rsidR="00AD6A2C">
              <w:rPr>
                <w:noProof/>
                <w:webHidden/>
              </w:rPr>
            </w:r>
            <w:r w:rsidR="00AD6A2C">
              <w:rPr>
                <w:noProof/>
                <w:webHidden/>
              </w:rPr>
              <w:fldChar w:fldCharType="separate"/>
            </w:r>
            <w:r w:rsidR="00AD6A2C">
              <w:rPr>
                <w:noProof/>
                <w:webHidden/>
              </w:rPr>
              <w:t>2</w:t>
            </w:r>
            <w:r w:rsidR="00AD6A2C">
              <w:rPr>
                <w:noProof/>
                <w:webHidden/>
              </w:rPr>
              <w:fldChar w:fldCharType="end"/>
            </w:r>
          </w:hyperlink>
        </w:p>
        <w:p w14:paraId="2FD9FF01" w14:textId="66576524" w:rsidR="00AD6A2C" w:rsidRDefault="00B608DD" w:rsidP="00AD6A2C">
          <w:pPr>
            <w:pStyle w:val="TOC2"/>
            <w:tabs>
              <w:tab w:val="clear" w:pos="5040"/>
              <w:tab w:val="right" w:leader="dot" w:pos="9810"/>
            </w:tabs>
            <w:rPr>
              <w:b w:val="0"/>
              <w:noProof/>
              <w:color w:val="auto"/>
              <w:sz w:val="22"/>
            </w:rPr>
          </w:pPr>
          <w:r>
            <w:rPr>
              <w:rStyle w:val="Hyperlink"/>
              <w:noProof/>
            </w:rPr>
            <w:t xml:space="preserve">    </w:t>
          </w:r>
          <w:hyperlink w:anchor="_Toc139921924" w:history="1">
            <w:r w:rsidR="00AD6A2C" w:rsidRPr="008841D8">
              <w:rPr>
                <w:rStyle w:val="Hyperlink"/>
                <w:noProof/>
              </w:rPr>
              <w:t>Calculating Urm</w:t>
            </w:r>
            <w:r w:rsidR="00AD6A2C">
              <w:rPr>
                <w:noProof/>
                <w:webHidden/>
              </w:rPr>
              <w:tab/>
            </w:r>
            <w:r w:rsidR="00AD6A2C">
              <w:rPr>
                <w:noProof/>
                <w:webHidden/>
              </w:rPr>
              <w:fldChar w:fldCharType="begin"/>
            </w:r>
            <w:r w:rsidR="00AD6A2C">
              <w:rPr>
                <w:noProof/>
                <w:webHidden/>
              </w:rPr>
              <w:instrText xml:space="preserve"> PAGEREF _Toc139921924 \h </w:instrText>
            </w:r>
            <w:r w:rsidR="00AD6A2C">
              <w:rPr>
                <w:noProof/>
                <w:webHidden/>
              </w:rPr>
            </w:r>
            <w:r w:rsidR="00AD6A2C">
              <w:rPr>
                <w:noProof/>
                <w:webHidden/>
              </w:rPr>
              <w:fldChar w:fldCharType="separate"/>
            </w:r>
            <w:r w:rsidR="00AD6A2C">
              <w:rPr>
                <w:noProof/>
                <w:webHidden/>
              </w:rPr>
              <w:t>2</w:t>
            </w:r>
            <w:r w:rsidR="00AD6A2C">
              <w:rPr>
                <w:noProof/>
                <w:webHidden/>
              </w:rPr>
              <w:fldChar w:fldCharType="end"/>
            </w:r>
          </w:hyperlink>
        </w:p>
        <w:p w14:paraId="5918A8E5" w14:textId="6566F915" w:rsidR="00AD6A2C" w:rsidRDefault="00B608DD" w:rsidP="00B608DD">
          <w:pPr>
            <w:pStyle w:val="TOC1"/>
            <w:tabs>
              <w:tab w:val="clear" w:pos="5040"/>
              <w:tab w:val="right" w:leader="dot" w:pos="9810"/>
            </w:tabs>
            <w:rPr>
              <w:b w:val="0"/>
              <w:noProof/>
              <w:color w:val="auto"/>
              <w:sz w:val="22"/>
            </w:rPr>
          </w:pPr>
          <w:hyperlink w:anchor="_Toc139921928" w:history="1">
            <w:r w:rsidRPr="008841D8">
              <w:rPr>
                <w:rStyle w:val="Hyperlink"/>
                <w:noProof/>
              </w:rPr>
              <w:t>Time demand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  <w:t xml:space="preserve">    </w:t>
          </w:r>
          <w:hyperlink w:anchor="_Toc139921925" w:history="1">
            <w:r w:rsidR="00AD6A2C" w:rsidRPr="008841D8">
              <w:rPr>
                <w:rStyle w:val="Hyperlink"/>
                <w:bCs/>
                <w:noProof/>
              </w:rPr>
              <w:t>Hyperperiod</w:t>
            </w:r>
            <w:r w:rsidR="00AD6A2C">
              <w:rPr>
                <w:noProof/>
                <w:webHidden/>
              </w:rPr>
              <w:tab/>
            </w:r>
            <w:r w:rsidR="00AD6A2C">
              <w:rPr>
                <w:noProof/>
                <w:webHidden/>
              </w:rPr>
              <w:fldChar w:fldCharType="begin"/>
            </w:r>
            <w:r w:rsidR="00AD6A2C">
              <w:rPr>
                <w:noProof/>
                <w:webHidden/>
              </w:rPr>
              <w:instrText xml:space="preserve"> PAGEREF _Toc139921925 \h </w:instrText>
            </w:r>
            <w:r w:rsidR="00AD6A2C">
              <w:rPr>
                <w:noProof/>
                <w:webHidden/>
              </w:rPr>
            </w:r>
            <w:r w:rsidR="00AD6A2C">
              <w:rPr>
                <w:noProof/>
                <w:webHidden/>
              </w:rPr>
              <w:fldChar w:fldCharType="separate"/>
            </w:r>
            <w:r w:rsidR="00AD6A2C">
              <w:rPr>
                <w:noProof/>
                <w:webHidden/>
              </w:rPr>
              <w:t>3</w:t>
            </w:r>
            <w:r w:rsidR="00AD6A2C">
              <w:rPr>
                <w:noProof/>
                <w:webHidden/>
              </w:rPr>
              <w:fldChar w:fldCharType="end"/>
            </w:r>
          </w:hyperlink>
        </w:p>
        <w:p w14:paraId="221449BC" w14:textId="36F8DD98" w:rsidR="00AD6A2C" w:rsidRDefault="00B608DD" w:rsidP="00AD6A2C">
          <w:pPr>
            <w:pStyle w:val="TOC2"/>
            <w:tabs>
              <w:tab w:val="clear" w:pos="5040"/>
              <w:tab w:val="right" w:leader="dot" w:pos="9810"/>
            </w:tabs>
            <w:rPr>
              <w:b w:val="0"/>
              <w:noProof/>
              <w:color w:val="auto"/>
              <w:sz w:val="22"/>
            </w:rPr>
          </w:pPr>
          <w:r>
            <w:rPr>
              <w:rStyle w:val="Hyperlink"/>
              <w:noProof/>
            </w:rPr>
            <w:t xml:space="preserve">    </w:t>
          </w:r>
          <w:hyperlink w:anchor="_Toc139921926" w:history="1">
            <w:r w:rsidR="00AD6A2C" w:rsidRPr="008841D8">
              <w:rPr>
                <w:rStyle w:val="Hyperlink"/>
                <w:noProof/>
              </w:rPr>
              <w:t>Calculations</w:t>
            </w:r>
            <w:r w:rsidR="00AD6A2C">
              <w:rPr>
                <w:noProof/>
                <w:webHidden/>
              </w:rPr>
              <w:tab/>
            </w:r>
            <w:r w:rsidR="00AD6A2C">
              <w:rPr>
                <w:noProof/>
                <w:webHidden/>
              </w:rPr>
              <w:fldChar w:fldCharType="begin"/>
            </w:r>
            <w:r w:rsidR="00AD6A2C">
              <w:rPr>
                <w:noProof/>
                <w:webHidden/>
              </w:rPr>
              <w:instrText xml:space="preserve"> PAGEREF _Toc139921926 \h </w:instrText>
            </w:r>
            <w:r w:rsidR="00AD6A2C">
              <w:rPr>
                <w:noProof/>
                <w:webHidden/>
              </w:rPr>
            </w:r>
            <w:r w:rsidR="00AD6A2C">
              <w:rPr>
                <w:noProof/>
                <w:webHidden/>
              </w:rPr>
              <w:fldChar w:fldCharType="separate"/>
            </w:r>
            <w:r w:rsidR="00AD6A2C">
              <w:rPr>
                <w:noProof/>
                <w:webHidden/>
              </w:rPr>
              <w:t>3</w:t>
            </w:r>
            <w:r w:rsidR="00AD6A2C">
              <w:rPr>
                <w:noProof/>
                <w:webHidden/>
              </w:rPr>
              <w:fldChar w:fldCharType="end"/>
            </w:r>
          </w:hyperlink>
        </w:p>
        <w:p w14:paraId="1F5B6832" w14:textId="57BC9DF2" w:rsidR="00AD6A2C" w:rsidRDefault="00B608DD" w:rsidP="00B608DD">
          <w:pPr>
            <w:pStyle w:val="TOC1"/>
            <w:tabs>
              <w:tab w:val="clear" w:pos="5040"/>
              <w:tab w:val="right" w:leader="dot" w:pos="9810"/>
            </w:tabs>
            <w:rPr>
              <w:b w:val="0"/>
              <w:noProof/>
              <w:color w:val="auto"/>
              <w:sz w:val="22"/>
            </w:rPr>
          </w:pPr>
          <w:hyperlink w:anchor="_Toc139921930" w:history="1">
            <w:r w:rsidRPr="008841D8">
              <w:rPr>
                <w:rStyle w:val="Hyperlink"/>
                <w:noProof/>
              </w:rPr>
              <w:t>SimSo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  <w:t xml:space="preserve">    </w:t>
          </w:r>
          <w:hyperlink w:anchor="_Toc139921929" w:history="1">
            <w:r w:rsidR="00AD6A2C" w:rsidRPr="008841D8">
              <w:rPr>
                <w:rStyle w:val="Hyperlink"/>
                <w:bCs/>
                <w:noProof/>
              </w:rPr>
              <w:t>SimSo Results</w:t>
            </w:r>
            <w:r w:rsidR="00AD6A2C">
              <w:rPr>
                <w:noProof/>
                <w:webHidden/>
              </w:rPr>
              <w:tab/>
            </w:r>
            <w:r w:rsidR="00AD6A2C">
              <w:rPr>
                <w:noProof/>
                <w:webHidden/>
              </w:rPr>
              <w:fldChar w:fldCharType="begin"/>
            </w:r>
            <w:r w:rsidR="00AD6A2C">
              <w:rPr>
                <w:noProof/>
                <w:webHidden/>
              </w:rPr>
              <w:instrText xml:space="preserve"> PAGEREF _Toc139921929 \h </w:instrText>
            </w:r>
            <w:r w:rsidR="00AD6A2C">
              <w:rPr>
                <w:noProof/>
                <w:webHidden/>
              </w:rPr>
            </w:r>
            <w:r w:rsidR="00AD6A2C">
              <w:rPr>
                <w:noProof/>
                <w:webHidden/>
              </w:rPr>
              <w:fldChar w:fldCharType="separate"/>
            </w:r>
            <w:r w:rsidR="00AD6A2C">
              <w:rPr>
                <w:noProof/>
                <w:webHidden/>
              </w:rPr>
              <w:t>4</w:t>
            </w:r>
            <w:r w:rsidR="00AD6A2C">
              <w:rPr>
                <w:noProof/>
                <w:webHidden/>
              </w:rPr>
              <w:fldChar w:fldCharType="end"/>
            </w:r>
          </w:hyperlink>
        </w:p>
        <w:p w14:paraId="118A9FF0" w14:textId="1B6BDDBC" w:rsidR="007A5872" w:rsidRDefault="007A5872" w:rsidP="00AD6A2C">
          <w:pPr>
            <w:tabs>
              <w:tab w:val="right" w:leader="dot" w:pos="9810"/>
            </w:tabs>
          </w:pPr>
          <w:r>
            <w:rPr>
              <w:bCs/>
              <w:noProof/>
            </w:rPr>
            <w:fldChar w:fldCharType="end"/>
          </w:r>
        </w:p>
      </w:sdtContent>
    </w:sdt>
    <w:p w14:paraId="0BF36EFF" w14:textId="77777777" w:rsidR="004F2231" w:rsidRDefault="004F2231">
      <w:pPr>
        <w:spacing w:after="200"/>
        <w:rPr>
          <w:bCs/>
          <w:noProof/>
        </w:rPr>
      </w:pPr>
      <w:r>
        <w:rPr>
          <w:bCs/>
          <w:noProof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387B2082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5E5BC" w14:textId="7125D4F4" w:rsidR="004F2231" w:rsidRDefault="00677AF1" w:rsidP="007A5872">
            <w:pPr>
              <w:pStyle w:val="Heading1"/>
              <w:framePr w:hSpace="0" w:wrap="auto" w:vAnchor="margin" w:hAnchor="text" w:yAlign="inline"/>
            </w:pPr>
            <w:bookmarkStart w:id="2" w:name="_Toc139921922"/>
            <w:r>
              <w:lastRenderedPageBreak/>
              <w:t>Rate-monotonic analysis</w:t>
            </w:r>
            <w:bookmarkEnd w:id="2"/>
          </w:p>
        </w:tc>
      </w:tr>
    </w:tbl>
    <w:tbl>
      <w:tblPr>
        <w:tblpPr w:leftFromText="180" w:rightFromText="180" w:vertAnchor="page" w:horzAnchor="margin" w:tblpY="342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1"/>
      </w:tblGrid>
      <w:tr w:rsidR="004F2231" w14:paraId="1812C6AA" w14:textId="77777777" w:rsidTr="002178B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p w14:paraId="669AF271" w14:textId="5FFBF635" w:rsidR="004F2231" w:rsidRPr="002178B9" w:rsidRDefault="00DC3C63" w:rsidP="007A5872">
            <w:pPr>
              <w:pStyle w:val="Heading2"/>
              <w:framePr w:hSpace="0" w:wrap="auto" w:vAnchor="margin" w:hAnchor="text" w:yAlign="inline"/>
            </w:pPr>
            <w:bookmarkStart w:id="3" w:name="_Toc139921923"/>
            <w:r w:rsidRPr="007A5872">
              <w:t>Requirements</w:t>
            </w:r>
            <w:bookmarkEnd w:id="3"/>
          </w:p>
          <w:p w14:paraId="2F062D30" w14:textId="0EB8EE37" w:rsidR="005D3E66" w:rsidRDefault="005A48A5" w:rsidP="00406CBD">
            <w:pPr>
              <w:pStyle w:val="Content"/>
              <w:framePr w:hSpace="0" w:wrap="auto" w:vAnchor="margin" w:hAnchor="text" w:yAlign="inline"/>
            </w:pPr>
            <w:r>
              <w:t>Schedule the following task set using rate-monotonic:</w:t>
            </w:r>
          </w:p>
          <w:p w14:paraId="67976D13" w14:textId="07606E3D" w:rsidR="00406CBD" w:rsidRDefault="00406CBD" w:rsidP="00406CBD">
            <w:pPr>
              <w:pStyle w:val="Content"/>
              <w:framePr w:hSpace="0" w:wrap="auto" w:vAnchor="margin" w:hAnchor="text" w:yAlign="inline"/>
            </w:pPr>
          </w:p>
          <w:tbl>
            <w:tblPr>
              <w:tblStyle w:val="PlainTable5"/>
              <w:tblW w:w="0" w:type="auto"/>
              <w:tblLook w:val="04A0" w:firstRow="1" w:lastRow="0" w:firstColumn="1" w:lastColumn="0" w:noHBand="0" w:noVBand="1"/>
            </w:tblPr>
            <w:tblGrid>
              <w:gridCol w:w="2509"/>
              <w:gridCol w:w="2518"/>
              <w:gridCol w:w="2518"/>
              <w:gridCol w:w="2516"/>
            </w:tblGrid>
            <w:tr w:rsidR="00646542" w14:paraId="6A2ECFDF" w14:textId="77777777" w:rsidTr="00646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542" w:type="dxa"/>
                </w:tcPr>
                <w:p w14:paraId="4772B3B1" w14:textId="6C2C144F" w:rsidR="00646542" w:rsidRDefault="00646542" w:rsidP="00406CBD">
                  <w:pPr>
                    <w:pStyle w:val="Content"/>
                    <w:framePr w:wrap="around"/>
                  </w:pPr>
                  <w:r>
                    <w:t>Task</w:t>
                  </w:r>
                </w:p>
              </w:tc>
              <w:tc>
                <w:tcPr>
                  <w:tcW w:w="2542" w:type="dxa"/>
                </w:tcPr>
                <w:p w14:paraId="16645B87" w14:textId="65D29907" w:rsidR="00646542" w:rsidRDefault="00646542" w:rsidP="00406CBD">
                  <w:pPr>
                    <w:pStyle w:val="Content"/>
                    <w:framePr w:wrap="arou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Periodicity (</w:t>
                  </w:r>
                  <w:proofErr w:type="spellStart"/>
                  <w:r>
                    <w:t>ms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2542" w:type="dxa"/>
                </w:tcPr>
                <w:p w14:paraId="231815CC" w14:textId="599BBFF0" w:rsidR="00646542" w:rsidRDefault="00646542" w:rsidP="00406CBD">
                  <w:pPr>
                    <w:pStyle w:val="Content"/>
                    <w:framePr w:wrap="arou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Execution Time (</w:t>
                  </w:r>
                  <w:proofErr w:type="spellStart"/>
                  <w:r>
                    <w:t>ms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2542" w:type="dxa"/>
                </w:tcPr>
                <w:p w14:paraId="6E08FF16" w14:textId="7C0D84B9" w:rsidR="00646542" w:rsidRDefault="00646542" w:rsidP="00406CBD">
                  <w:pPr>
                    <w:pStyle w:val="Content"/>
                    <w:framePr w:wrap="arou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Deadline (</w:t>
                  </w:r>
                  <w:proofErr w:type="spellStart"/>
                  <w:r>
                    <w:t>ms</w:t>
                  </w:r>
                  <w:proofErr w:type="spellEnd"/>
                  <w:r>
                    <w:t>)</w:t>
                  </w:r>
                </w:p>
              </w:tc>
            </w:tr>
            <w:tr w:rsidR="00646542" w14:paraId="381BB6C5" w14:textId="77777777" w:rsidTr="00646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2" w:type="dxa"/>
                </w:tcPr>
                <w:p w14:paraId="20E998F9" w14:textId="06DD72BD" w:rsidR="00646542" w:rsidRDefault="00646542" w:rsidP="00406CBD">
                  <w:pPr>
                    <w:pStyle w:val="Content"/>
                    <w:framePr w:wrap="around"/>
                  </w:pPr>
                  <w:r>
                    <w:t>T1</w:t>
                  </w:r>
                </w:p>
              </w:tc>
              <w:tc>
                <w:tcPr>
                  <w:tcW w:w="2542" w:type="dxa"/>
                </w:tcPr>
                <w:p w14:paraId="3C9E3EB5" w14:textId="07603A5E" w:rsidR="00646542" w:rsidRDefault="00646542" w:rsidP="00406CBD">
                  <w:pPr>
                    <w:pStyle w:val="Content"/>
                    <w:framePr w:wrap="around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2542" w:type="dxa"/>
                </w:tcPr>
                <w:p w14:paraId="1DD86CB7" w14:textId="11C74D82" w:rsidR="00646542" w:rsidRDefault="00646542" w:rsidP="00406CBD">
                  <w:pPr>
                    <w:pStyle w:val="Content"/>
                    <w:framePr w:wrap="around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2.5</w:t>
                  </w:r>
                </w:p>
              </w:tc>
              <w:tc>
                <w:tcPr>
                  <w:tcW w:w="2542" w:type="dxa"/>
                </w:tcPr>
                <w:p w14:paraId="12CF5C7C" w14:textId="25F540A8" w:rsidR="00646542" w:rsidRDefault="00646542" w:rsidP="00406CBD">
                  <w:pPr>
                    <w:pStyle w:val="Content"/>
                    <w:framePr w:wrap="around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646542" w14:paraId="5CA45440" w14:textId="77777777" w:rsidTr="00646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2" w:type="dxa"/>
                </w:tcPr>
                <w:p w14:paraId="1A3F8679" w14:textId="00EB291D" w:rsidR="00646542" w:rsidRDefault="00646542" w:rsidP="00406CBD">
                  <w:pPr>
                    <w:pStyle w:val="Content"/>
                    <w:framePr w:wrap="around"/>
                  </w:pPr>
                  <w:r>
                    <w:t>T2</w:t>
                  </w:r>
                </w:p>
              </w:tc>
              <w:tc>
                <w:tcPr>
                  <w:tcW w:w="2542" w:type="dxa"/>
                </w:tcPr>
                <w:p w14:paraId="1216A0CF" w14:textId="0BE3FA78" w:rsidR="00646542" w:rsidRDefault="00646542" w:rsidP="00406CBD">
                  <w:pPr>
                    <w:pStyle w:val="Content"/>
                    <w:framePr w:wrap="arou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2542" w:type="dxa"/>
                </w:tcPr>
                <w:p w14:paraId="0923D84E" w14:textId="143F7BC8" w:rsidR="00646542" w:rsidRDefault="00646542" w:rsidP="00406CBD">
                  <w:pPr>
                    <w:pStyle w:val="Content"/>
                    <w:framePr w:wrap="arou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4.5</w:t>
                  </w:r>
                </w:p>
              </w:tc>
              <w:tc>
                <w:tcPr>
                  <w:tcW w:w="2542" w:type="dxa"/>
                </w:tcPr>
                <w:p w14:paraId="3F2DD72B" w14:textId="67D6EE7D" w:rsidR="00646542" w:rsidRDefault="00646542" w:rsidP="00406CBD">
                  <w:pPr>
                    <w:pStyle w:val="Content"/>
                    <w:framePr w:wrap="arou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</w:tr>
            <w:tr w:rsidR="00646542" w14:paraId="3DEFF5FB" w14:textId="77777777" w:rsidTr="00646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2" w:type="dxa"/>
                </w:tcPr>
                <w:p w14:paraId="27410DF8" w14:textId="62F4E886" w:rsidR="00646542" w:rsidRDefault="00646542" w:rsidP="00406CBD">
                  <w:pPr>
                    <w:pStyle w:val="Content"/>
                    <w:framePr w:wrap="around"/>
                  </w:pPr>
                  <w:r>
                    <w:t>T3</w:t>
                  </w:r>
                </w:p>
              </w:tc>
              <w:tc>
                <w:tcPr>
                  <w:tcW w:w="2542" w:type="dxa"/>
                </w:tcPr>
                <w:p w14:paraId="05C19A18" w14:textId="2F83D86B" w:rsidR="00646542" w:rsidRDefault="00646542" w:rsidP="00406CBD">
                  <w:pPr>
                    <w:pStyle w:val="Content"/>
                    <w:framePr w:wrap="around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</w:t>
                  </w:r>
                </w:p>
              </w:tc>
              <w:tc>
                <w:tcPr>
                  <w:tcW w:w="2542" w:type="dxa"/>
                </w:tcPr>
                <w:p w14:paraId="6F414AA1" w14:textId="7123874D" w:rsidR="00646542" w:rsidRDefault="00646542" w:rsidP="00406CBD">
                  <w:pPr>
                    <w:pStyle w:val="Content"/>
                    <w:framePr w:wrap="around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3.5</w:t>
                  </w:r>
                </w:p>
              </w:tc>
              <w:tc>
                <w:tcPr>
                  <w:tcW w:w="2542" w:type="dxa"/>
                </w:tcPr>
                <w:p w14:paraId="36D9005E" w14:textId="5F8B36C8" w:rsidR="00646542" w:rsidRDefault="00646542" w:rsidP="00406CBD">
                  <w:pPr>
                    <w:pStyle w:val="Content"/>
                    <w:framePr w:wrap="around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</w:t>
                  </w:r>
                </w:p>
              </w:tc>
            </w:tr>
          </w:tbl>
          <w:p w14:paraId="1971DFD9" w14:textId="77777777" w:rsidR="00406CBD" w:rsidRDefault="00406CBD" w:rsidP="00406CBD">
            <w:pPr>
              <w:pStyle w:val="Content"/>
              <w:framePr w:hSpace="0" w:wrap="auto" w:vAnchor="margin" w:hAnchor="text" w:yAlign="inline"/>
            </w:pPr>
          </w:p>
          <w:p w14:paraId="2FCEF0E5" w14:textId="77777777" w:rsidR="00406CBD" w:rsidRDefault="00406CBD" w:rsidP="00406CBD">
            <w:pPr>
              <w:pStyle w:val="Content"/>
              <w:framePr w:hSpace="0" w:wrap="auto" w:vAnchor="margin" w:hAnchor="text" w:yAlign="inline"/>
            </w:pPr>
          </w:p>
          <w:p w14:paraId="4229A324" w14:textId="6AA49D8C" w:rsidR="00AB464F" w:rsidRDefault="00646542" w:rsidP="00F436BC">
            <w:pPr>
              <w:pStyle w:val="Heading2"/>
              <w:framePr w:hSpace="0" w:wrap="auto" w:vAnchor="margin" w:hAnchor="text" w:yAlign="inline"/>
            </w:pPr>
            <w:bookmarkStart w:id="4" w:name="_Toc139921924"/>
            <w:r>
              <w:t xml:space="preserve">Calculating </w:t>
            </w:r>
            <w:proofErr w:type="spellStart"/>
            <w:r>
              <w:t>Urm</w:t>
            </w:r>
            <w:bookmarkEnd w:id="4"/>
            <w:proofErr w:type="spellEnd"/>
          </w:p>
          <w:p w14:paraId="74A4CC35" w14:textId="236AFF38" w:rsidR="00D102D4" w:rsidRPr="00211D9B" w:rsidRDefault="00646542" w:rsidP="00D102D4">
            <w:pPr>
              <w:rPr>
                <w:rFonts w:asciiTheme="majorHAnsi" w:hAnsiTheme="majorHAnsi"/>
                <w:sz w:val="3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rm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 xml:space="preserve">≤n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-1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 xml:space="preserve"> </m:t>
                </m:r>
              </m:oMath>
            </m:oMathPara>
          </w:p>
          <w:p w14:paraId="0A462791" w14:textId="77777777" w:rsidR="002B5870" w:rsidRPr="00DA5167" w:rsidRDefault="002B5870" w:rsidP="00D102D4">
            <w:pPr>
              <w:rPr>
                <w:rFonts w:asciiTheme="majorHAnsi" w:hAnsiTheme="majorHAnsi"/>
                <w:u w:val="singl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:</m:t>
                </m:r>
              </m:oMath>
            </m:oMathPara>
          </w:p>
          <w:p w14:paraId="17587C0A" w14:textId="18E8FCEA" w:rsidR="002B5870" w:rsidRPr="00A1634A" w:rsidRDefault="00A1634A" w:rsidP="00D102D4">
            <w:pPr>
              <w:rPr>
                <w:rFonts w:asciiTheme="majorHAnsi" w:hAnsiTheme="majorHAnsi"/>
                <w:b w:val="0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U:total utilization</m:t>
                </m:r>
              </m:oMath>
            </m:oMathPara>
          </w:p>
          <w:p w14:paraId="46ECCF6C" w14:textId="7A9242E0" w:rsidR="002B5870" w:rsidRPr="00A1634A" w:rsidRDefault="00A1634A" w:rsidP="00D102D4">
            <w:pPr>
              <w:rPr>
                <w:rFonts w:asciiTheme="majorHAnsi" w:hAnsiTheme="majorHAnsi"/>
                <w:b w:val="0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C:Execution time</m:t>
                </m:r>
              </m:oMath>
            </m:oMathPara>
          </w:p>
          <w:p w14:paraId="5DB350BC" w14:textId="32F9C9AB" w:rsidR="002B5870" w:rsidRPr="00A1634A" w:rsidRDefault="00A1634A" w:rsidP="00D102D4">
            <w:pPr>
              <w:rPr>
                <w:rFonts w:asciiTheme="majorHAnsi" w:hAnsiTheme="majorHAnsi"/>
                <w:b w:val="0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P:Periodicity</m:t>
                </m:r>
              </m:oMath>
            </m:oMathPara>
          </w:p>
          <w:p w14:paraId="099EBB70" w14:textId="63C74475" w:rsidR="002B5870" w:rsidRPr="002B5870" w:rsidRDefault="00A1634A" w:rsidP="002B5870">
            <w:pPr>
              <w:rPr>
                <w:rFonts w:asciiTheme="majorHAnsi" w:hAnsiTheme="majorHAnsi"/>
                <w:sz w:val="32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N:Number of tasks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53AB5104" w14:textId="14BF4AA1" w:rsidR="00974DA5" w:rsidRPr="00251476" w:rsidRDefault="00251476" w:rsidP="00D102D4">
            <w:pPr>
              <w:rPr>
                <w:rFonts w:ascii="Cambria Math" w:hAnsi="Cambria Math"/>
                <w:sz w:val="32"/>
                <w:szCs w:val="24"/>
              </w:rPr>
            </w:pPr>
            <w:r>
              <w:rPr>
                <w:rFonts w:ascii="Cambria Math" w:hAnsi="Cambria Math"/>
                <w:sz w:val="32"/>
                <w:szCs w:val="24"/>
              </w:rPr>
              <w:t xml:space="preserve">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rm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2.5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4.5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3.5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20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(3*(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-1))=0.975≤~0.779=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32"/>
                  <w:szCs w:val="24"/>
                </w:rPr>
                <m:t>False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32"/>
                  <w:szCs w:val="24"/>
                </w:rPr>
                <m:t xml:space="preserve"> </m:t>
              </m:r>
            </m:oMath>
          </w:p>
          <w:p w14:paraId="2919982E" w14:textId="77777777" w:rsidR="00D7505D" w:rsidRDefault="00D7505D" w:rsidP="004F2231">
            <w:pPr>
              <w:pStyle w:val="Content"/>
              <w:framePr w:hSpace="0" w:wrap="auto" w:vAnchor="margin" w:hAnchor="text" w:yAlign="inline"/>
              <w:rPr>
                <w:b/>
                <w:i/>
                <w:iCs/>
                <w:u w:val="single"/>
              </w:rPr>
            </w:pPr>
          </w:p>
          <w:p w14:paraId="707F2027" w14:textId="77777777" w:rsidR="00D7505D" w:rsidRDefault="00D7505D" w:rsidP="004F2231">
            <w:pPr>
              <w:pStyle w:val="Content"/>
              <w:framePr w:hSpace="0" w:wrap="auto" w:vAnchor="margin" w:hAnchor="text" w:yAlign="inline"/>
              <w:rPr>
                <w:b/>
                <w:i/>
                <w:iCs/>
                <w:u w:val="single"/>
              </w:rPr>
            </w:pPr>
          </w:p>
          <w:p w14:paraId="657B0A0C" w14:textId="55EFEDB5" w:rsidR="004F2231" w:rsidRPr="00574482" w:rsidRDefault="0088360E" w:rsidP="004F2231">
            <w:pPr>
              <w:pStyle w:val="Content"/>
              <w:framePr w:hSpace="0" w:wrap="auto" w:vAnchor="margin" w:hAnchor="text" w:yAlign="inline"/>
              <w:rPr>
                <w:b/>
                <w:i/>
                <w:iCs/>
                <w:color w:val="2664B0" w:themeColor="accent3"/>
                <w:u w:val="single"/>
              </w:rPr>
            </w:pPr>
            <w:r w:rsidRPr="00574482">
              <w:rPr>
                <w:b/>
                <w:i/>
                <w:iCs/>
                <w:color w:val="2664B0" w:themeColor="accent3"/>
                <w:u w:val="single"/>
              </w:rPr>
              <w:t xml:space="preserve">System needs more tests to verify schedulability as </w:t>
            </w:r>
            <w:proofErr w:type="spellStart"/>
            <w:r w:rsidRPr="00574482">
              <w:rPr>
                <w:b/>
                <w:i/>
                <w:iCs/>
                <w:color w:val="2664B0" w:themeColor="accent3"/>
                <w:u w:val="single"/>
              </w:rPr>
              <w:t>Urm</w:t>
            </w:r>
            <w:proofErr w:type="spellEnd"/>
            <w:r w:rsidR="001B6065" w:rsidRPr="00574482">
              <w:rPr>
                <w:b/>
                <w:i/>
                <w:iCs/>
                <w:color w:val="2664B0" w:themeColor="accent3"/>
                <w:u w:val="single"/>
              </w:rPr>
              <w:t xml:space="preserve"> result</w:t>
            </w:r>
            <w:r w:rsidRPr="00574482">
              <w:rPr>
                <w:b/>
                <w:i/>
                <w:iCs/>
                <w:color w:val="2664B0" w:themeColor="accent3"/>
                <w:u w:val="single"/>
              </w:rPr>
              <w:t xml:space="preserve"> is false.</w:t>
            </w:r>
          </w:p>
          <w:p w14:paraId="680B48C1" w14:textId="77777777" w:rsidR="004F2231" w:rsidRDefault="004F2231" w:rsidP="003620E2">
            <w:pPr>
              <w:pStyle w:val="Content"/>
              <w:framePr w:hSpace="0" w:wrap="auto" w:vAnchor="margin" w:hAnchor="text" w:yAlign="inline"/>
            </w:pPr>
          </w:p>
          <w:p w14:paraId="3C3D55D6" w14:textId="24741AF3" w:rsidR="004A5B14" w:rsidRPr="002178B9" w:rsidRDefault="004A5B14" w:rsidP="003620E2">
            <w:pPr>
              <w:pStyle w:val="Content"/>
              <w:framePr w:hSpace="0" w:wrap="auto" w:vAnchor="margin" w:hAnchor="text" w:yAlign="inline"/>
            </w:pPr>
          </w:p>
        </w:tc>
      </w:tr>
      <w:tr w:rsidR="004F2231" w14:paraId="22118180" w14:textId="77777777" w:rsidTr="002178B9">
        <w:trPr>
          <w:trHeight w:val="2685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p w14:paraId="4052DF36" w14:textId="77777777" w:rsidR="004E3088" w:rsidRPr="00097FD3" w:rsidRDefault="004E3088" w:rsidP="004E3088">
            <w:pPr>
              <w:spacing w:after="200"/>
              <w:rPr>
                <w:b w:val="0"/>
                <w:bCs/>
              </w:rPr>
            </w:pPr>
            <w:bookmarkStart w:id="5" w:name="_Toc139921925"/>
            <w:r w:rsidRPr="00097FD3">
              <w:rPr>
                <w:rStyle w:val="Heading2Char"/>
                <w:b/>
                <w:bCs/>
              </w:rPr>
              <w:lastRenderedPageBreak/>
              <w:t>Hyperperiod</w:t>
            </w:r>
            <w:bookmarkEnd w:id="5"/>
          </w:p>
          <w:p w14:paraId="4649ED43" w14:textId="77777777" w:rsidR="004E3088" w:rsidRPr="005174E2" w:rsidRDefault="004E3088" w:rsidP="004E3088">
            <w:pPr>
              <w:spacing w:after="20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Hyperperiod=LCM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=LCM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5,15,20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=60ms</m:t>
                </m:r>
              </m:oMath>
            </m:oMathPara>
          </w:p>
          <w:p w14:paraId="3CFE1D21" w14:textId="77777777" w:rsidR="00A5422B" w:rsidRDefault="00A5422B" w:rsidP="00A5422B">
            <w:pPr>
              <w:pStyle w:val="Heading2"/>
              <w:framePr w:hSpace="0" w:wrap="auto" w:vAnchor="margin" w:hAnchor="text" w:yAlign="inline"/>
            </w:pPr>
            <w:bookmarkStart w:id="6" w:name="_Toc139921926"/>
            <w:r>
              <w:t>Calculations</w:t>
            </w:r>
            <w:bookmarkEnd w:id="6"/>
          </w:p>
          <w:p w14:paraId="7BB05293" w14:textId="18F6AA6F" w:rsidR="00A5422B" w:rsidRPr="00211D9B" w:rsidRDefault="00DA4F82" w:rsidP="00A5422B">
            <w:pPr>
              <w:rPr>
                <w:rFonts w:asciiTheme="majorHAnsi" w:hAnsiTheme="majorHAnsi"/>
                <w:sz w:val="3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>i-1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4"/>
                      </w:rPr>
                      <m:t xml:space="preserve">  ,   for 0&lt;t≤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 xml:space="preserve"> </m:t>
                </m:r>
              </m:oMath>
            </m:oMathPara>
          </w:p>
          <w:p w14:paraId="235C2C05" w14:textId="5A16B795" w:rsidR="00AF12DB" w:rsidRPr="00AF12DB" w:rsidRDefault="00AF12DB" w:rsidP="004E3088"/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10"/>
        <w:gridCol w:w="1800"/>
        <w:gridCol w:w="2360"/>
        <w:gridCol w:w="3490"/>
      </w:tblGrid>
      <w:tr w:rsidR="007178DC" w14:paraId="69184B34" w14:textId="77777777" w:rsidTr="00120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6EF6256A" w14:textId="77777777" w:rsidR="007178DC" w:rsidRDefault="007178DC" w:rsidP="007178DC">
            <w:pPr>
              <w:pStyle w:val="Content"/>
              <w:framePr w:hSpace="0" w:wrap="auto" w:vAnchor="margin" w:hAnchor="text" w:yAlign="inline"/>
            </w:pPr>
            <w:r>
              <w:t>Task</w:t>
            </w:r>
          </w:p>
        </w:tc>
        <w:tc>
          <w:tcPr>
            <w:tcW w:w="1800" w:type="dxa"/>
          </w:tcPr>
          <w:p w14:paraId="74065894" w14:textId="1AB56832" w:rsidR="007178DC" w:rsidRDefault="00184BB5" w:rsidP="007178DC">
            <w:pPr>
              <w:pStyle w:val="Conten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  <w:r w:rsidR="00D10078">
              <w:t xml:space="preserve"> (</w:t>
            </w:r>
            <w:proofErr w:type="spellStart"/>
            <w:r w:rsidR="00D10078">
              <w:t>Tp</w:t>
            </w:r>
            <w:proofErr w:type="spellEnd"/>
            <w:r w:rsidR="00D10078">
              <w:t>)</w:t>
            </w:r>
          </w:p>
        </w:tc>
        <w:tc>
          <w:tcPr>
            <w:tcW w:w="2360" w:type="dxa"/>
          </w:tcPr>
          <w:p w14:paraId="32811662" w14:textId="1C45EC70" w:rsidR="007178DC" w:rsidRDefault="00184BB5" w:rsidP="007178DC">
            <w:pPr>
              <w:pStyle w:val="Conten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needed (</w:t>
            </w:r>
            <w:r w:rsidR="00677AB4">
              <w:t>Wi</w:t>
            </w:r>
            <w:r>
              <w:t>)</w:t>
            </w:r>
          </w:p>
        </w:tc>
        <w:tc>
          <w:tcPr>
            <w:tcW w:w="3490" w:type="dxa"/>
          </w:tcPr>
          <w:p w14:paraId="1D4487BE" w14:textId="5D168F83" w:rsidR="007178DC" w:rsidRDefault="00E2117E" w:rsidP="007178DC">
            <w:pPr>
              <w:pStyle w:val="Content"/>
              <w:framePr w:hSpace="0" w:wrap="auto" w:vAnchor="margin" w:hAnchor="tex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Schedulable?</w:t>
            </w:r>
            <w:r w:rsidR="00670796">
              <w:t xml:space="preserve"> (Tn &lt;= deadline)</w:t>
            </w:r>
          </w:p>
        </w:tc>
      </w:tr>
      <w:tr w:rsidR="007178DC" w14:paraId="0B9AF2D9" w14:textId="77777777" w:rsidTr="00120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409F928" w14:textId="77777777" w:rsidR="007178DC" w:rsidRDefault="007178DC" w:rsidP="007178DC">
            <w:pPr>
              <w:pStyle w:val="Content"/>
              <w:framePr w:hSpace="0" w:wrap="auto" w:vAnchor="margin" w:hAnchor="text" w:yAlign="inline"/>
            </w:pPr>
            <w:r>
              <w:t>T1</w:t>
            </w:r>
          </w:p>
        </w:tc>
        <w:tc>
          <w:tcPr>
            <w:tcW w:w="1800" w:type="dxa"/>
          </w:tcPr>
          <w:p w14:paraId="6DA8699E" w14:textId="77777777" w:rsidR="007178DC" w:rsidRDefault="007178DC" w:rsidP="007178DC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60" w:type="dxa"/>
          </w:tcPr>
          <w:p w14:paraId="70E8B66D" w14:textId="7F779502" w:rsidR="007178DC" w:rsidRDefault="00F74552" w:rsidP="007178DC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3490" w:type="dxa"/>
          </w:tcPr>
          <w:p w14:paraId="2AAB6052" w14:textId="38C84BB3" w:rsidR="007178DC" w:rsidRDefault="00E349B0" w:rsidP="007178DC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Hlk139920587"/>
            <w:r>
              <w:rPr>
                <w:rFonts w:ascii="Segoe UI Emoji" w:hAnsi="Segoe UI Emoji" w:cs="Segoe UI Emoji"/>
              </w:rPr>
              <w:t>✅</w:t>
            </w:r>
            <w:bookmarkEnd w:id="7"/>
          </w:p>
        </w:tc>
      </w:tr>
      <w:tr w:rsidR="007178DC" w14:paraId="717C0203" w14:textId="77777777" w:rsidTr="00120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2632621" w14:textId="77777777" w:rsidR="007178DC" w:rsidRDefault="007178DC" w:rsidP="007178DC">
            <w:pPr>
              <w:pStyle w:val="Content"/>
              <w:framePr w:hSpace="0" w:wrap="auto" w:vAnchor="margin" w:hAnchor="text" w:yAlign="inline"/>
            </w:pPr>
            <w:r>
              <w:t>T2</w:t>
            </w:r>
          </w:p>
        </w:tc>
        <w:tc>
          <w:tcPr>
            <w:tcW w:w="1800" w:type="dxa"/>
          </w:tcPr>
          <w:p w14:paraId="40BA9BC7" w14:textId="77777777" w:rsidR="007178DC" w:rsidRDefault="007178DC" w:rsidP="007178DC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60" w:type="dxa"/>
          </w:tcPr>
          <w:p w14:paraId="51F6E853" w14:textId="2FCD61DE" w:rsidR="007178DC" w:rsidRDefault="007A4209" w:rsidP="007178DC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490" w:type="dxa"/>
          </w:tcPr>
          <w:p w14:paraId="083B997D" w14:textId="27F74542" w:rsidR="007178DC" w:rsidRDefault="007A4209" w:rsidP="007178DC">
            <w:pPr>
              <w:pStyle w:val="Conten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Hlk139920637"/>
            <w:r>
              <w:rPr>
                <w:rFonts w:ascii="Segoe UI Emoji" w:hAnsi="Segoe UI Emoji" w:cs="Segoe UI Emoji"/>
              </w:rPr>
              <w:t>✅</w:t>
            </w:r>
            <w:bookmarkEnd w:id="8"/>
          </w:p>
        </w:tc>
      </w:tr>
      <w:tr w:rsidR="007178DC" w14:paraId="38A009C6" w14:textId="77777777" w:rsidTr="00120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D66105F" w14:textId="77777777" w:rsidR="007178DC" w:rsidRDefault="007178DC" w:rsidP="007178DC">
            <w:pPr>
              <w:pStyle w:val="Content"/>
              <w:framePr w:hSpace="0" w:wrap="auto" w:vAnchor="margin" w:hAnchor="text" w:yAlign="inline"/>
            </w:pPr>
            <w:r>
              <w:t>T3</w:t>
            </w:r>
          </w:p>
        </w:tc>
        <w:tc>
          <w:tcPr>
            <w:tcW w:w="1800" w:type="dxa"/>
          </w:tcPr>
          <w:p w14:paraId="0F8ED9EA" w14:textId="77777777" w:rsidR="007178DC" w:rsidRDefault="007178DC" w:rsidP="007178DC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60" w:type="dxa"/>
          </w:tcPr>
          <w:p w14:paraId="764AB1D5" w14:textId="67C652CA" w:rsidR="007178DC" w:rsidRDefault="00555D30" w:rsidP="007178DC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D4247B">
              <w:t>.5</w:t>
            </w:r>
          </w:p>
        </w:tc>
        <w:tc>
          <w:tcPr>
            <w:tcW w:w="3490" w:type="dxa"/>
          </w:tcPr>
          <w:p w14:paraId="2A9531B0" w14:textId="78EF63F2" w:rsidR="007178DC" w:rsidRDefault="00555D30" w:rsidP="007178DC">
            <w:pPr>
              <w:pStyle w:val="Content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20DD33A3" w14:textId="77777777" w:rsidR="00193812" w:rsidRDefault="00193812" w:rsidP="00C602FD">
      <w:pPr>
        <w:pStyle w:val="Heading2"/>
        <w:framePr w:hSpace="0" w:wrap="auto" w:vAnchor="margin" w:hAnchor="text" w:yAlign="inline"/>
        <w:tabs>
          <w:tab w:val="left" w:pos="3869"/>
        </w:tabs>
      </w:pPr>
    </w:p>
    <w:p w14:paraId="64393253" w14:textId="3C3A3A59" w:rsidR="00CC0F61" w:rsidRPr="00193812" w:rsidRDefault="00345405" w:rsidP="00C602FD">
      <w:pPr>
        <w:pStyle w:val="Heading2"/>
        <w:framePr w:hSpace="0" w:wrap="auto" w:vAnchor="margin" w:hAnchor="text" w:yAlign="inline"/>
        <w:tabs>
          <w:tab w:val="left" w:pos="3869"/>
        </w:tabs>
        <w:rPr>
          <w:u w:val="single"/>
        </w:rPr>
      </w:pPr>
      <w:bookmarkStart w:id="9" w:name="_Toc139921927"/>
      <w:r w:rsidRPr="003F5C9F">
        <w:rPr>
          <w:rStyle w:val="ContentChar"/>
          <w:color w:val="C00000"/>
          <w:u w:val="single"/>
        </w:rPr>
        <w:t>Task 3 is not schedulable</w:t>
      </w:r>
      <w:bookmarkEnd w:id="9"/>
      <w:r w:rsidR="003133A6" w:rsidRPr="00193812">
        <w:rPr>
          <w:u w:val="single"/>
        </w:rPr>
        <w:br/>
      </w:r>
    </w:p>
    <w:p w14:paraId="4F5CA0E7" w14:textId="36E9D98D" w:rsidR="00EF08C2" w:rsidRPr="002221F6" w:rsidRDefault="00EF08C2">
      <w:pPr>
        <w:rPr>
          <w:rFonts w:ascii="Cambria Math" w:hAnsi="Cambria Math"/>
          <w:lang w:eastAsia="ja-JP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84277E" w14:paraId="4BA46BA7" w14:textId="77777777" w:rsidTr="0084277E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2FBD9" w14:textId="28D3B811" w:rsidR="00C05C11" w:rsidRPr="00C05C11" w:rsidRDefault="00B05863" w:rsidP="00C05C11">
            <w:pPr>
              <w:pStyle w:val="Heading1"/>
              <w:framePr w:hSpace="0" w:wrap="auto" w:vAnchor="margin" w:hAnchor="text" w:yAlign="inline"/>
              <w:jc w:val="left"/>
            </w:pPr>
            <w:bookmarkStart w:id="10" w:name="_Toc139921928"/>
            <w:r>
              <w:t>Time demand analysis</w:t>
            </w:r>
            <w:bookmarkEnd w:id="10"/>
          </w:p>
        </w:tc>
      </w:tr>
    </w:tbl>
    <w:p w14:paraId="7B965F47" w14:textId="52D21490" w:rsidR="004811C0" w:rsidRDefault="004811C0" w:rsidP="001F0AF0">
      <w:pPr>
        <w:spacing w:after="200"/>
      </w:pPr>
    </w:p>
    <w:p w14:paraId="58549E4D" w14:textId="26617D03" w:rsidR="00C82ABE" w:rsidRPr="00D7460B" w:rsidRDefault="00C82ABE" w:rsidP="00242480">
      <w:pPr>
        <w:spacing w:after="200"/>
        <w:jc w:val="lowKashida"/>
        <w:rPr>
          <w:rStyle w:val="Heading2Char"/>
          <w:b/>
          <w:bCs/>
        </w:rPr>
      </w:pPr>
      <w:r w:rsidRPr="00D7460B">
        <w:rPr>
          <w:rStyle w:val="Heading2Char"/>
          <w:b/>
          <w:bCs/>
        </w:rPr>
        <w:br w:type="page"/>
      </w:r>
    </w:p>
    <w:p w14:paraId="7A648D70" w14:textId="1F79DA5F" w:rsidR="006A266E" w:rsidRDefault="006A266E" w:rsidP="006A266E">
      <w:pPr>
        <w:spacing w:after="200"/>
        <w:rPr>
          <w:rStyle w:val="Heading2Char"/>
          <w:b/>
          <w:bCs/>
        </w:rPr>
      </w:pPr>
      <w:bookmarkStart w:id="11" w:name="_Toc139911126"/>
      <w:bookmarkStart w:id="12" w:name="_Toc139921929"/>
      <w:proofErr w:type="spellStart"/>
      <w:r w:rsidRPr="007C07C8">
        <w:rPr>
          <w:rStyle w:val="Heading2Char"/>
          <w:b/>
          <w:bCs/>
        </w:rPr>
        <w:lastRenderedPageBreak/>
        <w:t>SimSo</w:t>
      </w:r>
      <w:proofErr w:type="spellEnd"/>
      <w:r w:rsidRPr="007C07C8">
        <w:rPr>
          <w:rStyle w:val="Heading2Char"/>
          <w:b/>
          <w:bCs/>
        </w:rPr>
        <w:t xml:space="preserve"> Results</w:t>
      </w:r>
      <w:bookmarkEnd w:id="11"/>
      <w:bookmarkEnd w:id="12"/>
    </w:p>
    <w:p w14:paraId="7E93039C" w14:textId="35AEA2EA" w:rsidR="006A266E" w:rsidRDefault="00B37087" w:rsidP="00B37087">
      <w:pPr>
        <w:spacing w:after="200"/>
        <w:jc w:val="center"/>
        <w:rPr>
          <w:b w:val="0"/>
          <w:bCs/>
        </w:rPr>
      </w:pPr>
      <w:r w:rsidRPr="00B37087">
        <w:rPr>
          <w:b w:val="0"/>
          <w:bCs/>
        </w:rPr>
        <w:drawing>
          <wp:inline distT="0" distB="0" distL="0" distR="0" wp14:anchorId="07ACAF32" wp14:editId="4EA41ADD">
            <wp:extent cx="5266038" cy="1970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38" cy="197040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7411DB" w14:textId="4CD1C70F" w:rsidR="00872731" w:rsidRPr="002221F6" w:rsidRDefault="00872731" w:rsidP="00872731">
      <w:pPr>
        <w:rPr>
          <w:rFonts w:ascii="Cambria Math" w:hAnsi="Cambria Math"/>
          <w:lang w:eastAsia="ja-JP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872731" w14:paraId="7434873B" w14:textId="77777777" w:rsidTr="00B475E7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DB9FA" w14:textId="7AD441F1" w:rsidR="00872731" w:rsidRPr="00C05C11" w:rsidRDefault="00437C13" w:rsidP="00B475E7">
            <w:pPr>
              <w:pStyle w:val="Heading1"/>
              <w:framePr w:hSpace="0" w:wrap="auto" w:vAnchor="margin" w:hAnchor="text" w:yAlign="inline"/>
              <w:jc w:val="left"/>
            </w:pPr>
            <w:bookmarkStart w:id="13" w:name="_Toc139921930"/>
            <w:proofErr w:type="spellStart"/>
            <w:r>
              <w:t>SimSo</w:t>
            </w:r>
            <w:proofErr w:type="spellEnd"/>
            <w:r>
              <w:t xml:space="preserve"> Model</w:t>
            </w:r>
            <w:bookmarkEnd w:id="13"/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C82ABE" w14:paraId="24A749F5" w14:textId="77777777" w:rsidTr="00B475E7">
        <w:tc>
          <w:tcPr>
            <w:tcW w:w="4963" w:type="dxa"/>
          </w:tcPr>
          <w:p w14:paraId="2E538A93" w14:textId="77777777" w:rsidR="00C82ABE" w:rsidRDefault="00C82ABE" w:rsidP="00B475E7">
            <w:pPr>
              <w:spacing w:after="200"/>
              <w:jc w:val="center"/>
              <w:rPr>
                <w:b w:val="0"/>
                <w:bCs/>
              </w:rPr>
            </w:pPr>
            <w:r w:rsidRPr="00237813">
              <w:t>C</w:t>
            </w:r>
            <w:r>
              <w:rPr>
                <w:bCs/>
              </w:rPr>
              <w:t>PU Load</w:t>
            </w:r>
          </w:p>
        </w:tc>
        <w:tc>
          <w:tcPr>
            <w:tcW w:w="4963" w:type="dxa"/>
          </w:tcPr>
          <w:p w14:paraId="55F7F60E" w14:textId="0B39E6AE" w:rsidR="00C82ABE" w:rsidRDefault="00D04404" w:rsidP="00B475E7">
            <w:pPr>
              <w:spacing w:after="200"/>
              <w:jc w:val="center"/>
              <w:rPr>
                <w:b w:val="0"/>
                <w:bCs/>
              </w:rPr>
            </w:pPr>
            <w:r>
              <w:t>Logs</w:t>
            </w:r>
          </w:p>
        </w:tc>
      </w:tr>
      <w:tr w:rsidR="00C82ABE" w14:paraId="6148D55F" w14:textId="77777777" w:rsidTr="00B475E7">
        <w:tc>
          <w:tcPr>
            <w:tcW w:w="4963" w:type="dxa"/>
          </w:tcPr>
          <w:p w14:paraId="40CD11CC" w14:textId="2D6CFE7D" w:rsidR="00C82ABE" w:rsidRDefault="00BE7EEA" w:rsidP="00B475E7">
            <w:pPr>
              <w:spacing w:after="200"/>
              <w:jc w:val="center"/>
              <w:rPr>
                <w:b w:val="0"/>
                <w:bCs/>
              </w:rPr>
            </w:pPr>
            <w:r w:rsidRPr="00BE7EEA">
              <w:rPr>
                <w:b w:val="0"/>
                <w:bCs/>
              </w:rPr>
              <w:drawing>
                <wp:inline distT="0" distB="0" distL="0" distR="0" wp14:anchorId="496BCCF0" wp14:editId="41D2B3D9">
                  <wp:extent cx="2936661" cy="300794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661" cy="300794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3" w:type="dxa"/>
          </w:tcPr>
          <w:p w14:paraId="16309821" w14:textId="73237E15" w:rsidR="00C82ABE" w:rsidRDefault="0083549B" w:rsidP="00950DFE">
            <w:pPr>
              <w:spacing w:after="200"/>
              <w:jc w:val="center"/>
              <w:rPr>
                <w:b w:val="0"/>
                <w:bCs/>
              </w:rPr>
            </w:pPr>
            <w:r w:rsidRPr="0083549B">
              <w:rPr>
                <w:b w:val="0"/>
                <w:bCs/>
              </w:rPr>
              <w:drawing>
                <wp:inline distT="0" distB="0" distL="0" distR="0" wp14:anchorId="33A8D055" wp14:editId="508F11B5">
                  <wp:extent cx="2863684" cy="2870518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84" cy="2870518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51AC0" w14:textId="661EA0F6" w:rsidR="001D0E31" w:rsidRPr="00C936DC" w:rsidRDefault="0083549B" w:rsidP="001F0AF0">
      <w:pPr>
        <w:spacing w:after="200"/>
        <w:rPr>
          <w:i/>
          <w:iCs/>
          <w:u w:val="single"/>
        </w:rPr>
      </w:pPr>
      <w:r w:rsidRPr="00C936DC">
        <w:rPr>
          <w:i/>
          <w:iCs/>
          <w:u w:val="single"/>
        </w:rPr>
        <w:t xml:space="preserve">We can clearly notice that task 3 keeps missing </w:t>
      </w:r>
      <w:r w:rsidR="002E01AC" w:rsidRPr="00C936DC">
        <w:rPr>
          <w:i/>
          <w:iCs/>
          <w:u w:val="single"/>
        </w:rPr>
        <w:t>its deadline</w:t>
      </w:r>
      <w:r w:rsidRPr="00C936DC">
        <w:rPr>
          <w:i/>
          <w:iCs/>
          <w:u w:val="single"/>
        </w:rPr>
        <w:t>.</w:t>
      </w:r>
      <w:r w:rsidR="00AD6A2C" w:rsidRPr="00C936DC">
        <w:rPr>
          <w:i/>
          <w:iCs/>
          <w:u w:val="single"/>
        </w:rPr>
        <w:br/>
      </w:r>
      <w:proofErr w:type="spellStart"/>
      <w:r w:rsidR="00AD6A2C" w:rsidRPr="00C936DC">
        <w:rPr>
          <w:i/>
          <w:iCs/>
          <w:u w:val="single"/>
        </w:rPr>
        <w:t>SimSo</w:t>
      </w:r>
      <w:proofErr w:type="spellEnd"/>
      <w:r w:rsidR="00AD6A2C" w:rsidRPr="00C936DC">
        <w:rPr>
          <w:i/>
          <w:iCs/>
          <w:u w:val="single"/>
        </w:rPr>
        <w:t xml:space="preserve"> RM Scheduler model complies with our </w:t>
      </w:r>
      <w:proofErr w:type="spellStart"/>
      <w:r w:rsidR="00AD6A2C" w:rsidRPr="00C936DC">
        <w:rPr>
          <w:i/>
          <w:iCs/>
          <w:u w:val="single"/>
        </w:rPr>
        <w:t>Urm</w:t>
      </w:r>
      <w:proofErr w:type="spellEnd"/>
      <w:r w:rsidR="00AD6A2C" w:rsidRPr="00C936DC">
        <w:rPr>
          <w:i/>
          <w:iCs/>
          <w:u w:val="single"/>
        </w:rPr>
        <w:t xml:space="preserve"> and Time demand calculations.</w:t>
      </w:r>
    </w:p>
    <w:sectPr w:rsidR="001D0E31" w:rsidRPr="00C936DC" w:rsidSect="007C7473">
      <w:headerReference w:type="even" r:id="rId18"/>
      <w:headerReference w:type="default" r:id="rId19"/>
      <w:footerReference w:type="even" r:id="rId20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704D" w14:textId="77777777" w:rsidR="00842E71" w:rsidRDefault="00842E71" w:rsidP="007057F4">
      <w:r>
        <w:separator/>
      </w:r>
    </w:p>
  </w:endnote>
  <w:endnote w:type="continuationSeparator" w:id="0">
    <w:p w14:paraId="0A9813F1" w14:textId="77777777" w:rsidR="00842E71" w:rsidRDefault="00842E71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45DD" w14:textId="77777777" w:rsidR="00136006" w:rsidRDefault="00842E71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F4E826F5FBB6473B8325A660F8BE53D4"/>
        </w:placeholder>
        <w:temporary/>
        <w:showingPlcHdr/>
      </w:sdtPr>
      <w:sdtEndPr/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="0049185C">
      <w:fldChar w:fldCharType="begin"/>
    </w:r>
    <w:r w:rsidR="0049185C">
      <w:instrText xml:space="preserve"> PAGE   \* MERGEFORMAT </w:instrText>
    </w:r>
    <w:r w:rsidR="0049185C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 w:rsidR="0049185C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1ED5" w14:textId="77777777" w:rsidR="00842E71" w:rsidRDefault="00842E71" w:rsidP="007057F4">
      <w:r>
        <w:separator/>
      </w:r>
    </w:p>
  </w:footnote>
  <w:footnote w:type="continuationSeparator" w:id="0">
    <w:p w14:paraId="126B414E" w14:textId="77777777" w:rsidR="00842E71" w:rsidRDefault="00842E71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00E6" w14:textId="77777777" w:rsidR="00136006" w:rsidRDefault="0049185C" w:rsidP="007057F4">
    <w:pPr>
      <w:pStyle w:val="Header"/>
    </w:pPr>
    <w:r>
      <w:t>Adventure Works Marketing Plan</w:t>
    </w:r>
  </w:p>
  <w:p w14:paraId="63412CC0" w14:textId="77777777" w:rsidR="00136006" w:rsidRDefault="00136006" w:rsidP="00705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56F6FFB7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0C0FD8A6" w14:textId="44C98DEB" w:rsidR="007057F4" w:rsidRDefault="004F2231" w:rsidP="007057F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A60D5FB" wp14:editId="03564079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617AF4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</w:rPr>
                                  <w:fldChar w:fldCharType="end"/>
                                </w:r>
                              </w:p>
                              <w:p w14:paraId="43B6C88B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A60D5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0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    <v:textbox>
                      <w:txbxContent>
                        <w:p w14:paraId="71617AF4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</w:rPr>
                            <w:fldChar w:fldCharType="end"/>
                          </w:r>
                        </w:p>
                        <w:p w14:paraId="43B6C88B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</w:rPr>
            <mc:AlternateContent>
              <mc:Choice Requires="wpg">
                <w:drawing>
                  <wp:inline distT="0" distB="0" distL="0" distR="0" wp14:anchorId="7DBBD1A4" wp14:editId="29668D12">
                    <wp:extent cx="8035162" cy="1540990"/>
                    <wp:effectExtent l="0" t="0" r="4445" b="2540"/>
                    <wp:docPr id="20" name="Group 20" descr="colored rectangle heade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c 14" descr="colo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colo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 descr="gray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737F8B" id="Group 20" o:spid="_x0000_s1026" alt="colored rectangle header" style="width:632.7pt;height:121.35pt;mso-position-horizontal-relative:char;mso-position-vertical-relative:line" coordsize="78849,15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4" o:spid="_x0000_s1027" type="#_x0000_t75" alt="colored rectangle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">
                      <v:imagedata r:id="rId7" o:title="colored rectangle"/>
                    </v:shape>
                    <v:shape id="Graphic 16" o:spid="_x0000_s1028" type="#_x0000_t75" alt="colored rectangle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">
                      <v:imagedata r:id="rId8" o:title="colored rectangle"/>
                    </v:shape>
                    <v:shape id="Graphic 19" o:spid="_x0000_s1029" type="#_x0000_t75" alt="gray rectangle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">
                      <v:imagedata r:id="rId9" o:title="gray rectangle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5CBCFE26" w14:textId="77777777" w:rsidR="007057F4" w:rsidRDefault="007057F4" w:rsidP="00705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8F4393"/>
    <w:multiLevelType w:val="hybridMultilevel"/>
    <w:tmpl w:val="BB02D31A"/>
    <w:lvl w:ilvl="0" w:tplc="0B540E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0"/>
  </w:num>
  <w:num w:numId="19">
    <w:abstractNumId w:val="13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50"/>
    <w:rsid w:val="000174F2"/>
    <w:rsid w:val="00021049"/>
    <w:rsid w:val="0002286D"/>
    <w:rsid w:val="00024C84"/>
    <w:rsid w:val="0004552C"/>
    <w:rsid w:val="00067C92"/>
    <w:rsid w:val="00073F1D"/>
    <w:rsid w:val="00097FD3"/>
    <w:rsid w:val="000B3AD9"/>
    <w:rsid w:val="000B3B0D"/>
    <w:rsid w:val="000B5E47"/>
    <w:rsid w:val="000D4CFA"/>
    <w:rsid w:val="000F3032"/>
    <w:rsid w:val="00102479"/>
    <w:rsid w:val="00103886"/>
    <w:rsid w:val="00120BC0"/>
    <w:rsid w:val="00136006"/>
    <w:rsid w:val="001449EC"/>
    <w:rsid w:val="00146CD2"/>
    <w:rsid w:val="00156125"/>
    <w:rsid w:val="001670A7"/>
    <w:rsid w:val="00173126"/>
    <w:rsid w:val="00181ECC"/>
    <w:rsid w:val="00184BB5"/>
    <w:rsid w:val="00193812"/>
    <w:rsid w:val="001A15FF"/>
    <w:rsid w:val="001A1EF9"/>
    <w:rsid w:val="001B2CB4"/>
    <w:rsid w:val="001B361F"/>
    <w:rsid w:val="001B6065"/>
    <w:rsid w:val="001C2551"/>
    <w:rsid w:val="001D0E31"/>
    <w:rsid w:val="001D6C0E"/>
    <w:rsid w:val="001F0AF0"/>
    <w:rsid w:val="00211D9B"/>
    <w:rsid w:val="002178B9"/>
    <w:rsid w:val="002221F6"/>
    <w:rsid w:val="00230A9E"/>
    <w:rsid w:val="00231920"/>
    <w:rsid w:val="00237813"/>
    <w:rsid w:val="00242480"/>
    <w:rsid w:val="00242DEE"/>
    <w:rsid w:val="00243150"/>
    <w:rsid w:val="00251476"/>
    <w:rsid w:val="00253413"/>
    <w:rsid w:val="002715B3"/>
    <w:rsid w:val="002721AF"/>
    <w:rsid w:val="00291712"/>
    <w:rsid w:val="002960D0"/>
    <w:rsid w:val="002B5870"/>
    <w:rsid w:val="002C0EB2"/>
    <w:rsid w:val="002D17A9"/>
    <w:rsid w:val="002E0194"/>
    <w:rsid w:val="002E01AC"/>
    <w:rsid w:val="002E32CE"/>
    <w:rsid w:val="00303EF8"/>
    <w:rsid w:val="003133A6"/>
    <w:rsid w:val="00340B11"/>
    <w:rsid w:val="00345405"/>
    <w:rsid w:val="003620E2"/>
    <w:rsid w:val="003763FD"/>
    <w:rsid w:val="003A20CE"/>
    <w:rsid w:val="003A7440"/>
    <w:rsid w:val="003C1AA2"/>
    <w:rsid w:val="003C34C7"/>
    <w:rsid w:val="003C5690"/>
    <w:rsid w:val="003D3427"/>
    <w:rsid w:val="003D6CFD"/>
    <w:rsid w:val="003F5051"/>
    <w:rsid w:val="003F5C9F"/>
    <w:rsid w:val="00406CBD"/>
    <w:rsid w:val="00420DF5"/>
    <w:rsid w:val="004276ED"/>
    <w:rsid w:val="004332F4"/>
    <w:rsid w:val="004371B6"/>
    <w:rsid w:val="00437C13"/>
    <w:rsid w:val="00444C7B"/>
    <w:rsid w:val="00453582"/>
    <w:rsid w:val="00453C72"/>
    <w:rsid w:val="00454B15"/>
    <w:rsid w:val="004670F7"/>
    <w:rsid w:val="004811C0"/>
    <w:rsid w:val="0048718B"/>
    <w:rsid w:val="0049185C"/>
    <w:rsid w:val="00492A41"/>
    <w:rsid w:val="00497E94"/>
    <w:rsid w:val="004A1224"/>
    <w:rsid w:val="004A5B14"/>
    <w:rsid w:val="004D3528"/>
    <w:rsid w:val="004E3088"/>
    <w:rsid w:val="004E4AC3"/>
    <w:rsid w:val="004F2231"/>
    <w:rsid w:val="005010F3"/>
    <w:rsid w:val="005112D1"/>
    <w:rsid w:val="005174E2"/>
    <w:rsid w:val="00523257"/>
    <w:rsid w:val="00531011"/>
    <w:rsid w:val="0055035B"/>
    <w:rsid w:val="00550766"/>
    <w:rsid w:val="00555D30"/>
    <w:rsid w:val="00565AFC"/>
    <w:rsid w:val="00566708"/>
    <w:rsid w:val="00574482"/>
    <w:rsid w:val="00583D69"/>
    <w:rsid w:val="00591B09"/>
    <w:rsid w:val="005A48A5"/>
    <w:rsid w:val="005C2900"/>
    <w:rsid w:val="005C3643"/>
    <w:rsid w:val="005C4BE5"/>
    <w:rsid w:val="005D3E66"/>
    <w:rsid w:val="005E137E"/>
    <w:rsid w:val="005F4D1B"/>
    <w:rsid w:val="00633C51"/>
    <w:rsid w:val="00634FF4"/>
    <w:rsid w:val="0063619C"/>
    <w:rsid w:val="00646542"/>
    <w:rsid w:val="00647AF6"/>
    <w:rsid w:val="006553DD"/>
    <w:rsid w:val="00670796"/>
    <w:rsid w:val="00677AB4"/>
    <w:rsid w:val="00677AF1"/>
    <w:rsid w:val="0068500D"/>
    <w:rsid w:val="00693F32"/>
    <w:rsid w:val="00697466"/>
    <w:rsid w:val="006A266E"/>
    <w:rsid w:val="00704BB4"/>
    <w:rsid w:val="007057F4"/>
    <w:rsid w:val="007178DC"/>
    <w:rsid w:val="007360A5"/>
    <w:rsid w:val="007417B3"/>
    <w:rsid w:val="00742102"/>
    <w:rsid w:val="00750AC4"/>
    <w:rsid w:val="00773B66"/>
    <w:rsid w:val="0077486D"/>
    <w:rsid w:val="007A4209"/>
    <w:rsid w:val="007A5872"/>
    <w:rsid w:val="007C07C8"/>
    <w:rsid w:val="007C4A82"/>
    <w:rsid w:val="007C6AD6"/>
    <w:rsid w:val="007C7473"/>
    <w:rsid w:val="007D26F1"/>
    <w:rsid w:val="007E326B"/>
    <w:rsid w:val="007E5499"/>
    <w:rsid w:val="007E6DDC"/>
    <w:rsid w:val="007F57EE"/>
    <w:rsid w:val="00803B92"/>
    <w:rsid w:val="008073F7"/>
    <w:rsid w:val="008253A5"/>
    <w:rsid w:val="0082709F"/>
    <w:rsid w:val="0083549B"/>
    <w:rsid w:val="008417CE"/>
    <w:rsid w:val="0084277E"/>
    <w:rsid w:val="00842E71"/>
    <w:rsid w:val="0085657E"/>
    <w:rsid w:val="00872731"/>
    <w:rsid w:val="0088360E"/>
    <w:rsid w:val="008A3C95"/>
    <w:rsid w:val="008B7376"/>
    <w:rsid w:val="008C386D"/>
    <w:rsid w:val="008C5106"/>
    <w:rsid w:val="008C7E80"/>
    <w:rsid w:val="008D5829"/>
    <w:rsid w:val="008D7B23"/>
    <w:rsid w:val="008E4BB8"/>
    <w:rsid w:val="008F109D"/>
    <w:rsid w:val="00900BB8"/>
    <w:rsid w:val="00905AA9"/>
    <w:rsid w:val="00913C70"/>
    <w:rsid w:val="00946F55"/>
    <w:rsid w:val="00950DFE"/>
    <w:rsid w:val="0095225C"/>
    <w:rsid w:val="00965BD5"/>
    <w:rsid w:val="0096705F"/>
    <w:rsid w:val="009713B5"/>
    <w:rsid w:val="00974DA5"/>
    <w:rsid w:val="009875C8"/>
    <w:rsid w:val="00991D08"/>
    <w:rsid w:val="009C4B71"/>
    <w:rsid w:val="009C6846"/>
    <w:rsid w:val="009D6C62"/>
    <w:rsid w:val="009F09B9"/>
    <w:rsid w:val="009F6430"/>
    <w:rsid w:val="00A1634A"/>
    <w:rsid w:val="00A2359D"/>
    <w:rsid w:val="00A27EAA"/>
    <w:rsid w:val="00A35FE1"/>
    <w:rsid w:val="00A5422B"/>
    <w:rsid w:val="00A61F37"/>
    <w:rsid w:val="00A63DE6"/>
    <w:rsid w:val="00A71903"/>
    <w:rsid w:val="00A75764"/>
    <w:rsid w:val="00A86375"/>
    <w:rsid w:val="00AB464F"/>
    <w:rsid w:val="00AC0C8F"/>
    <w:rsid w:val="00AC36D5"/>
    <w:rsid w:val="00AD6A2C"/>
    <w:rsid w:val="00AE3DE9"/>
    <w:rsid w:val="00AF12DB"/>
    <w:rsid w:val="00B00CF7"/>
    <w:rsid w:val="00B05863"/>
    <w:rsid w:val="00B0688D"/>
    <w:rsid w:val="00B161DE"/>
    <w:rsid w:val="00B2036C"/>
    <w:rsid w:val="00B227C7"/>
    <w:rsid w:val="00B27E88"/>
    <w:rsid w:val="00B37087"/>
    <w:rsid w:val="00B40525"/>
    <w:rsid w:val="00B41D82"/>
    <w:rsid w:val="00B578B7"/>
    <w:rsid w:val="00B608DD"/>
    <w:rsid w:val="00B67F35"/>
    <w:rsid w:val="00B82DA3"/>
    <w:rsid w:val="00B90346"/>
    <w:rsid w:val="00BA5040"/>
    <w:rsid w:val="00BA7E86"/>
    <w:rsid w:val="00BB4A1B"/>
    <w:rsid w:val="00BB6CAC"/>
    <w:rsid w:val="00BD7B8C"/>
    <w:rsid w:val="00BE7253"/>
    <w:rsid w:val="00BE7EEA"/>
    <w:rsid w:val="00C05C11"/>
    <w:rsid w:val="00C05EF2"/>
    <w:rsid w:val="00C075C9"/>
    <w:rsid w:val="00C168E2"/>
    <w:rsid w:val="00C32AC0"/>
    <w:rsid w:val="00C503B4"/>
    <w:rsid w:val="00C53DA1"/>
    <w:rsid w:val="00C602FD"/>
    <w:rsid w:val="00C657B3"/>
    <w:rsid w:val="00C66352"/>
    <w:rsid w:val="00C75136"/>
    <w:rsid w:val="00C82ABE"/>
    <w:rsid w:val="00C86953"/>
    <w:rsid w:val="00C86FE4"/>
    <w:rsid w:val="00C936DC"/>
    <w:rsid w:val="00C96510"/>
    <w:rsid w:val="00CA16E0"/>
    <w:rsid w:val="00CA75EC"/>
    <w:rsid w:val="00CB1FC8"/>
    <w:rsid w:val="00CB3476"/>
    <w:rsid w:val="00CB44C8"/>
    <w:rsid w:val="00CC0F61"/>
    <w:rsid w:val="00CE0BC9"/>
    <w:rsid w:val="00CF0F78"/>
    <w:rsid w:val="00CF7751"/>
    <w:rsid w:val="00D010EC"/>
    <w:rsid w:val="00D04404"/>
    <w:rsid w:val="00D10078"/>
    <w:rsid w:val="00D102D4"/>
    <w:rsid w:val="00D2045C"/>
    <w:rsid w:val="00D24065"/>
    <w:rsid w:val="00D4247B"/>
    <w:rsid w:val="00D540AF"/>
    <w:rsid w:val="00D55409"/>
    <w:rsid w:val="00D6093C"/>
    <w:rsid w:val="00D638C1"/>
    <w:rsid w:val="00D73D44"/>
    <w:rsid w:val="00D7460B"/>
    <w:rsid w:val="00D7505D"/>
    <w:rsid w:val="00D967AC"/>
    <w:rsid w:val="00DA4F82"/>
    <w:rsid w:val="00DA5167"/>
    <w:rsid w:val="00DA6C3A"/>
    <w:rsid w:val="00DC3C63"/>
    <w:rsid w:val="00DD0F9E"/>
    <w:rsid w:val="00DE2120"/>
    <w:rsid w:val="00E129A5"/>
    <w:rsid w:val="00E15F51"/>
    <w:rsid w:val="00E206AC"/>
    <w:rsid w:val="00E2117E"/>
    <w:rsid w:val="00E232E6"/>
    <w:rsid w:val="00E349B0"/>
    <w:rsid w:val="00E50A4D"/>
    <w:rsid w:val="00E51E8B"/>
    <w:rsid w:val="00E56563"/>
    <w:rsid w:val="00E758BC"/>
    <w:rsid w:val="00E92C49"/>
    <w:rsid w:val="00E95AFE"/>
    <w:rsid w:val="00ED3756"/>
    <w:rsid w:val="00ED57F4"/>
    <w:rsid w:val="00EF08C2"/>
    <w:rsid w:val="00F04199"/>
    <w:rsid w:val="00F11101"/>
    <w:rsid w:val="00F360D4"/>
    <w:rsid w:val="00F436BC"/>
    <w:rsid w:val="00F43A02"/>
    <w:rsid w:val="00F45884"/>
    <w:rsid w:val="00F54F52"/>
    <w:rsid w:val="00F553FE"/>
    <w:rsid w:val="00F63939"/>
    <w:rsid w:val="00F65629"/>
    <w:rsid w:val="00F74552"/>
    <w:rsid w:val="00F74B70"/>
    <w:rsid w:val="00F91AD0"/>
    <w:rsid w:val="00F94415"/>
    <w:rsid w:val="00F95CD9"/>
    <w:rsid w:val="00FB05E4"/>
    <w:rsid w:val="00FB6BE6"/>
    <w:rsid w:val="00FB7E39"/>
    <w:rsid w:val="00FC4062"/>
    <w:rsid w:val="00FD1B8D"/>
    <w:rsid w:val="00FD31A8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611E86"/>
  <w15:chartTrackingRefBased/>
  <w15:docId w15:val="{3361AA56-2E9B-4221-849D-6D83A697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F7"/>
    <w:pPr>
      <w:spacing w:after="0"/>
    </w:pPr>
    <w:rPr>
      <w:b/>
      <w:color w:val="0F0F3F" w:themeColor="text1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Bullet">
    <w:name w:val="List Bullet"/>
    <w:basedOn w:val="Content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qFormat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t">
    <w:name w:val="Content"/>
    <w:basedOn w:val="Normal"/>
    <w:link w:val="ContentChar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Emphasis">
    <w:name w:val="Emphasis"/>
    <w:basedOn w:val="DefaultParagraphFont"/>
    <w:uiPriority w:val="20"/>
    <w:unhideWhenUsed/>
    <w:qFormat/>
    <w:rsid w:val="007C7473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F643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35FE1"/>
    <w:pPr>
      <w:spacing w:after="0" w:line="240" w:lineRule="auto"/>
    </w:pPr>
    <w:tblPr>
      <w:tblStyleRowBandSize w:val="1"/>
      <w:tblStyleColBandSize w:val="1"/>
      <w:tblBorders>
        <w:top w:val="single" w:sz="4" w:space="0" w:color="7373DD" w:themeColor="text1" w:themeTint="66"/>
        <w:left w:val="single" w:sz="4" w:space="0" w:color="7373DD" w:themeColor="text1" w:themeTint="66"/>
        <w:bottom w:val="single" w:sz="4" w:space="0" w:color="7373DD" w:themeColor="text1" w:themeTint="66"/>
        <w:right w:val="single" w:sz="4" w:space="0" w:color="7373DD" w:themeColor="text1" w:themeTint="66"/>
        <w:insideH w:val="single" w:sz="4" w:space="0" w:color="7373DD" w:themeColor="text1" w:themeTint="66"/>
        <w:insideV w:val="single" w:sz="4" w:space="0" w:color="7373DD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3030C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030C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465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4FD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4FD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4FD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4FD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3" Type="http://schemas.openxmlformats.org/officeDocument/2006/relationships/image" Target="media/image14.png"/><Relationship Id="rId7" Type="http://schemas.openxmlformats.org/officeDocument/2006/relationships/image" Target="media/image170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6" Type="http://schemas.openxmlformats.org/officeDocument/2006/relationships/image" Target="media/image17.svg"/><Relationship Id="rId5" Type="http://schemas.openxmlformats.org/officeDocument/2006/relationships/image" Target="media/image16.png"/><Relationship Id="rId4" Type="http://schemas.openxmlformats.org/officeDocument/2006/relationships/image" Target="media/image15.svg"/><Relationship Id="rId9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m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E826F5FBB6473B8325A660F8BE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D0993-7F2E-4C97-81A9-6AFE1038273C}"/>
      </w:docPartPr>
      <w:docPartBody>
        <w:p w:rsidR="00EB2257" w:rsidRDefault="00D066DF">
          <w:pPr>
            <w:pStyle w:val="F4E826F5FBB6473B8325A660F8BE53D4"/>
          </w:pPr>
          <w: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DF"/>
    <w:rsid w:val="00535128"/>
    <w:rsid w:val="008C0DFC"/>
    <w:rsid w:val="00A12FE7"/>
    <w:rsid w:val="00B43CEC"/>
    <w:rsid w:val="00D066DF"/>
    <w:rsid w:val="00E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E826F5FBB6473B8325A660F8BE53D4">
    <w:name w:val="F4E826F5FBB6473B8325A660F8BE53D4"/>
  </w:style>
  <w:style w:type="character" w:styleId="PlaceholderText">
    <w:name w:val="Placeholder Text"/>
    <w:basedOn w:val="DefaultParagraphFont"/>
    <w:uiPriority w:val="99"/>
    <w:semiHidden/>
    <w:rsid w:val="00B43C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225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Elwahsh</dc:creator>
  <cp:keywords/>
  <dc:description/>
  <cp:lastModifiedBy>Hossam Elwahsh</cp:lastModifiedBy>
  <cp:revision>240</cp:revision>
  <dcterms:created xsi:type="dcterms:W3CDTF">2023-07-10T14:12:00Z</dcterms:created>
  <dcterms:modified xsi:type="dcterms:W3CDTF">2023-07-10T19:53:00Z</dcterms:modified>
</cp:coreProperties>
</file>